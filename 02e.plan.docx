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plan-de-trabajo"/>
    <w:p>
      <w:pPr>
        <w:pStyle w:val="Ttulo2"/>
      </w:pPr>
      <w:r>
        <w:t xml:space="preserve">Plan de Trabajo</w:t>
      </w:r>
    </w:p>
    <w:p>
      <w:pPr>
        <w:pStyle w:val="FirstParagraph"/>
      </w:pPr>
      <w:r>
        <w:t xml:space="preserve">Organización del proyecto. El proyecto está organizado en 4 fases. La fase de Levantamiento (LVT) presentada abajo en la imagen determina en detalle los elementos de gobierno y de la arquitectura que se evolucionarán en los dos incrementos planteados en el alcance consignado arriba, periodo 2023, que se corresponden con las fases 2 y 3 de la imagen abajo.</w:t>
      </w:r>
    </w:p>
    <w:p>
      <w:pPr>
        <w:pStyle w:val="Figure"/>
      </w:pPr>
      <w:r>
        <w:drawing>
          <wp:inline>
            <wp:extent cx="5600700" cy="375332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images/vistaimplementacion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7533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3">
        <w:r>
          <w:rPr>
            <w:rStyle w:val="Hipervnculo"/>
          </w:rPr>
          <w:t xml:space="preserve">Imagen 4.</w:t>
        </w:r>
      </w:hyperlink>
      <w:r>
        <w:t xml:space="preserve"> </w:t>
      </w:r>
      <w:r>
        <w:t xml:space="preserve">Plan de Implementación del Proyecto Hoja de Ruta E-Service FNA, 2023. Abril 2023 a Dic 2023. Ver 1.0</w:t>
      </w:r>
    </w:p>
    <w:p>
      <w:pPr>
        <w:pStyle w:val="Textoindependiente"/>
      </w:pPr>
      <w:r>
        <w:t xml:space="preserve">La fase 1, Gobierno, diseña y determina los procesos de gestión de mejoramiento de la arquitectura SOA y la vigilancia de riesgo técnico que regirán en adelante en el FNA. Estos mismo procesos de gobierno aplican en las fases sucesivas del proyecto.</w:t>
      </w:r>
    </w:p>
    <w:p>
      <w:pPr>
        <w:pStyle w:val="Textoindependiente"/>
      </w:pPr>
      <w:r>
        <w:t xml:space="preserve">Las fases 2 y 3 impactan directamente a elementos de la arquitectura SOA del FNA, esto es, sistemas de información, herramientas de software, servicios, o componentes seleccionados en la fase Levantamiento.</w:t>
      </w:r>
    </w:p>
    <w:p>
      <w:pPr>
        <w:pStyle w:val="Textoindependiente"/>
      </w:pPr>
      <w:r>
        <w:t xml:space="preserve">Finalmente, la fase 4 se encarga de ejecutar los indicaddores de medición de desempeño, tanto del gobierno como de los incrementos de evolución de la arquitectura de referencia 2.0 (ver resultados del diagnóstico E-Service, 2022).</w:t>
      </w:r>
    </w:p>
    <w:p>
      <w:pPr>
        <w:pStyle w:val="Textoindependiente"/>
      </w:pPr>
    </w:p>
    <w:bookmarkEnd w:id="24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0" Target="media/rId20.png" /><Relationship Type="http://schemas.openxmlformats.org/officeDocument/2006/relationships/hyperlink" Id="rId23" Target="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2023-03-28T23:43:54Z</dcterms:created>
  <dcterms:modified xsi:type="dcterms:W3CDTF">2023-03-28T23:43:54Z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