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31251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25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2023-04-11T16:30:03Z</dcterms:created>
  <dcterms:modified xsi:type="dcterms:W3CDTF">2023-04-11T16:30:03Z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