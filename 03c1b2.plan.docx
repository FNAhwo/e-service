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6441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respectivamente,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desarrollo, como funcionalidades, y artefactos de software que cumplan los estándares de la arquitectura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2023-09-08T19:04:18Z</dcterms:created>
  <dcterms:modified xsi:type="dcterms:W3CDTF">2023-09-08T19:04:18Z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