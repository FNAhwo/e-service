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5.jpg" ContentType="image/jpeg"/>
  <Override PartName="/word/media/rId71.jpg" ContentType="image/jpeg"/>
  <Override PartName="/word/media/rId86.jpg" ContentType="image/jpeg"/>
  <Override PartName="/word/media/rId42.jpg" ContentType="image/jpeg"/>
  <Override PartName="/word/media/rId37.png" ContentType="image/png"/>
  <Override PartName="/word/media/rId9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hwong23/e-service@9afddb6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9afddb6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70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41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1"/>
    <w:bookmarkStart w:id="4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vistaevolarquitectura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Start w:id="60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ry1gobierno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58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8"/>
    <w:bookmarkStart w:id="59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9"/>
    <w:bookmarkEnd w:id="60"/>
    <w:bookmarkStart w:id="64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61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61"/>
    <w:bookmarkStart w:id="62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2"/>
    <w:bookmarkStart w:id="63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3"/>
    <w:bookmarkEnd w:id="64"/>
    <w:bookmarkStart w:id="68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5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5"/>
    <w:bookmarkStart w:id="66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6"/>
    <w:bookmarkStart w:id="67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7"/>
    <w:bookmarkEnd w:id="68"/>
    <w:bookmarkStart w:id="69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9"/>
    <w:bookmarkEnd w:id="70"/>
    <w:bookmarkStart w:id="85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s/pry2arqref2.0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74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4"/>
    <w:bookmarkStart w:id="75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5"/>
    <w:bookmarkStart w:id="79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6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6"/>
    <w:bookmarkStart w:id="77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7"/>
    <w:bookmarkStart w:id="78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8"/>
    <w:bookmarkEnd w:id="79"/>
    <w:bookmarkStart w:id="83" w:name="plazo-de-ejecución-4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80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80"/>
    <w:bookmarkStart w:id="81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81"/>
    <w:bookmarkStart w:id="82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82"/>
    <w:bookmarkEnd w:id="83"/>
    <w:bookmarkStart w:id="84" w:name="equipo-base-del-proyecto-2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4"/>
    <w:bookmarkEnd w:id="85"/>
    <w:bookmarkStart w:id="91" w:name="plan-de-trabajo-2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s/pry3estructuracion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Start w:id="89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9"/>
    <w:bookmarkStart w:id="90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90"/>
    <w:bookmarkEnd w:id="91"/>
    <w:bookmarkStart w:id="95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s/vistaitemsarq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5"/>
    <w:bookmarkStart w:id="96" w:name="entregables-3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2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22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23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23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2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5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5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6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6"/>
        </w:numPr>
        <w:pStyle w:val="Compact"/>
      </w:pPr>
      <w:r>
        <w:t xml:space="preserve">Modelos actualizados de los ítems de arquitectura impactados por el proyecto</w:t>
      </w:r>
    </w:p>
    <w:bookmarkEnd w:id="96"/>
    <w:bookmarkStart w:id="97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7"/>
    <w:bookmarkStart w:id="98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8"/>
    <w:bookmarkStart w:id="99" w:name="edt"/>
    <w:p>
      <w:pPr>
        <w:pStyle w:val="Ttulo2"/>
      </w:pPr>
      <w:r>
        <w:t xml:space="preserve">EDT</w:t>
      </w:r>
    </w:p>
    <w:bookmarkEnd w:id="99"/>
    <w:bookmarkStart w:id="101" w:name="references"/>
    <w:p>
      <w:pPr>
        <w:pStyle w:val="Ttulo2"/>
      </w:pPr>
      <w:r>
        <w:t xml:space="preserve">References</w:t>
      </w:r>
    </w:p>
    <w:bookmarkStart w:id="100" w:name="refs"/>
    <w:bookmarkEnd w:id="100"/>
    <w:bookmarkEnd w:id="10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5" Target="media/rId55.jpg" /><Relationship Type="http://schemas.openxmlformats.org/officeDocument/2006/relationships/image" Id="rId71" Target="media/rId71.jpg" /><Relationship Type="http://schemas.openxmlformats.org/officeDocument/2006/relationships/image" Id="rId86" Target="media/rId86.jpg" /><Relationship Type="http://schemas.openxmlformats.org/officeDocument/2006/relationships/image" Id="rId42" Target="media/rId42.jpg" /><Relationship Type="http://schemas.openxmlformats.org/officeDocument/2006/relationships/image" Id="rId37" Target="media/rId37.png" /><Relationship Type="http://schemas.openxmlformats.org/officeDocument/2006/relationships/image" Id="rId92" Target="media/rId92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9afddb64f5ce346e2a5757e2e92ce66c85f1e545" TargetMode="External" /><Relationship Type="http://schemas.openxmlformats.org/officeDocument/2006/relationships/hyperlink" Id="rId20" Target="https://hwong23.github.io/e-service/v/9afddb64f5ce346e2a5757e2e92ce66c85f1e54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9afddb64f5ce346e2a5757e2e92ce66c85f1e545" TargetMode="External" /><Relationship Type="http://schemas.openxmlformats.org/officeDocument/2006/relationships/hyperlink" Id="rId20" Target="https://hwong23.github.io/e-service/v/9afddb64f5ce346e2a5757e2e92ce66c85f1e545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2023-03-31T18:01:15Z</dcterms:created>
  <dcterms:modified xsi:type="dcterms:W3CDTF">2023-03-31T18:01:15Z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