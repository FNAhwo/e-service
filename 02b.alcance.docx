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37927a01866ba91bc73718dfdaf64e7f1ae11e5"/>
    <w:p>
      <w:pPr>
        <w:pStyle w:val="Ttulo2"/>
      </w:pPr>
      <w:r>
        <w:t xml:space="preserve">Alcance de la primera ejecución de la hoja de ruta E-Service</w:t>
      </w:r>
    </w:p>
    <w:p>
      <w:pPr>
        <w:pStyle w:val="FirstParagraph"/>
      </w:pPr>
      <w:r>
        <w:t xml:space="preserve">Para el período 2023, la implementación de la hoja de ruta E-Service impactará los objetivos de Flexibilidad (OBJ3) y Fortalecimiento (OBJ2), mediante el incremento de las capacidades del FNA</w:t>
      </w:r>
      <w:r>
        <w:t xml:space="preserve"> </w:t>
      </w:r>
      <w:r>
        <w:t xml:space="preserve">de Gestión de tecnología (CAP1) y de Entrega de productos y funcionalidades (CAP2), en el dominio de aplicaciones y servicios únicamente. Esto implica la planeación, ejecución y seguimiento de los proyectos siguientes:</w:t>
      </w:r>
    </w:p>
    <w:p>
      <w:pPr>
        <w:numPr>
          <w:ilvl w:val="0"/>
          <w:numId w:val="1001"/>
        </w:numPr>
        <w:pStyle w:val="Compact"/>
      </w:pPr>
      <w:r>
        <w:t xml:space="preserve">PRY01. Gobierno SOA FNA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PRY02. Arquitectura Referencia –Incremento 1: dominio de aplicaciones y servicios únicamente</w:t>
      </w:r>
    </w:p>
    <w:p>
      <w:pPr>
        <w:numPr>
          <w:ilvl w:val="0"/>
          <w:numId w:val="1001"/>
        </w:numPr>
        <w:pStyle w:val="Compact"/>
      </w:pPr>
      <w:r>
        <w:t xml:space="preserve">PRY03. Estructuración de proyectos posteriores de la hoja de ruta E-Service</w:t>
      </w:r>
    </w:p>
    <w:p>
      <w:pPr>
        <w:pStyle w:val="FirstParagraph"/>
      </w:pPr>
    </w:p>
    <w:p>
      <w:pPr>
        <w:pStyle w:val="Textoindependiente"/>
      </w:pPr>
      <w:r>
        <w:t xml:space="preserve">El alcance de la primera ejecución de la hoja de ruta E-Service es el ilustrado a continuación.</w:t>
      </w:r>
    </w:p>
    <w:p>
      <w:pPr>
        <w:pStyle w:val="Figure"/>
      </w:pPr>
      <w:r>
        <w:drawing>
          <wp:inline>
            <wp:extent cx="5600700" cy="156117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evolu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61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Vista de evolución de capacidades dentro del alcance del proyecto hoja de ruta E-Service, período 2023, dominio de aplicaciones y servicios. Capacidades incrementadas para impactar a los objetivos Flexibilidad (OBJ3) y Fortalecimiento (OBJ2).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2023-04-04T18:29:28Z</dcterms:created>
  <dcterms:modified xsi:type="dcterms:W3CDTF">2023-04-04T18:29:28Z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