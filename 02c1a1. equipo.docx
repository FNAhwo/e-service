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1, o Arquitectura empresarial (Stefanini/MEGA)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montaje de gobierno SOA,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considerar un perfil parcial de apoyo al especialista SOA, experiencia en herr. MEGA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para diseño de servicios y software, modelamiento procesos,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gobierno SOA,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 SOA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Especialista(s) construcción 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2023-03-31T19:19:03Z</dcterms:created>
  <dcterms:modified xsi:type="dcterms:W3CDTF">2023-03-31T19:19:03Z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