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efe3457da656460a12d8856c71d127194e9808c"/>
    <w:p>
      <w:pPr>
        <w:pStyle w:val="Ttulo2"/>
      </w:pPr>
      <w:r>
        <w:t xml:space="preserve">Lista de Fases y Entregables de la Propuesta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76"/>
        <w:gridCol w:w="6264"/>
        <w:gridCol w:w="1080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PR01.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PR01.1. Aprobación de inicio y personal FNA asignado Gobierno SOA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PR02.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PR03. Diseño de los procesos y responsabilidades del comité de gobierno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PR05. Procesos de mejoramiento de diseño y vigilancia de riesgos técnicos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PR04. Definición de roles y responsabilidades y selección e instalación del comité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PR06. Modelos actualizados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PR07. Métricas de efectividad del gobierno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536"/>
        <w:gridCol w:w="6376"/>
        <w:gridCol w:w="1006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PR10. Detalle de los ítems de arquitectura impactados por el proyecto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PR11. Detalle de los recursos, herramientas, roles, responsabilidades y participantes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PR12. Diseño detallado y vistas funcional, despliegue, información, integración y tecnología 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PR13. Modelado en lenguaje y herramienta de diseño del FNA​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PR14. Administración de las transiciones hacia la arquitectura versión 2.0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PR15. Inventario de artefactos genéricos y concretos de aceleración de implementación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PR16. Análisis de impacto y modelos actualizados de los ítems de arquitectura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PR17. Ítems de arquitectura incrementados en ejecución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498"/>
        <w:gridCol w:w="6485"/>
        <w:gridCol w:w="935"/>
      </w:tblGrid>
      <w:tr>
        <w:trPr>
          <w:tblHeader w:val="true"/>
        </w:trP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PRY03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Documentación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PR20. Documentación de estructuración y gestión de proyectos hoja de ruta E-Service por implementar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PR21. Aprobación de inicio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PR22. Plan de trabajo de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PR23. Listados de recursos, roles y personas requeridas por los proyectos de la hoja de ruta E-Service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PR24. Arquitectura de solución de los proyectos de cierre de brecha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PR25. Ficha de proyectos hoja de ruta E-Service. Incremento 1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Fase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PR26. Ficha de proyectos hoja de ruta E-Service. Incremento 2</w:t>
            </w:r>
          </w:p>
        </w:tc>
        <w:tc>
          <w:tcPr/>
          <w:p>
            <w:pPr>
              <w:pStyle w:val="Compact"/>
            </w:pPr>
          </w:p>
        </w:tc>
      </w:tr>
    </w:tbl>
    <w:p>
      <w:pPr>
        <w:pStyle w:val="Textoindependiente"/>
      </w:pP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2023-05-15T04:52:38Z</dcterms:created>
  <dcterms:modified xsi:type="dcterms:W3CDTF">2023-05-15T04:52:38Z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