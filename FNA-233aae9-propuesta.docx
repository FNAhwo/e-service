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51.jpg" ContentType="image/jpeg"/>
  <Override PartName="/word/media/rId66.jpg" ContentType="image/jpeg"/>
  <Override PartName="/word/media/rId81.jpg" ContentType="image/jpeg"/>
  <Override PartName="/word/media/rId39.jpg" ContentType="image/jpeg"/>
  <Override PartName="/word/media/rId34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hwong23/e-service@233aae9</w:t>
        </w:r>
      </w:hyperlink>
      <w:r>
        <w:t xml:space="preserve"> </w:t>
      </w:r>
      <w:r>
        <w:t xml:space="preserve">on April 3,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233aae9 del 03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7"/>
    <w:bookmarkStart w:id="32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hojaruta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2"/>
    <w:bookmarkStart w:id="3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3"/>
    <w:bookmarkStart w:id="37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evolu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37"/>
    <w:bookmarkStart w:id="88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38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38"/>
    <w:bookmarkStart w:id="42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vistaevolarquitectura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2"/>
    <w:bookmarkStart w:id="5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3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3"/>
    <w:bookmarkStart w:id="44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4"/>
    <w:bookmarkStart w:id="45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5"/>
    <w:bookmarkStart w:id="4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46"/>
    <w:bookmarkStart w:id="47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47"/>
    <w:bookmarkStart w:id="48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48"/>
    <w:bookmarkStart w:id="49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9"/>
    <w:bookmarkStart w:id="5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0"/>
    <w:bookmarkStart w:id="5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54"/>
    <w:bookmarkStart w:id="5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5"/>
    <w:bookmarkStart w:id="56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6"/>
    <w:bookmarkEnd w:id="57"/>
    <w:bookmarkStart w:id="7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0"/>
    <w:bookmarkStart w:id="61" w:name="plazo-de-ejecución-2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61"/>
    <w:bookmarkStart w:id="62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2"/>
    <w:bookmarkStart w:id="63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3"/>
    <w:bookmarkStart w:id="64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 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4"/>
    <w:bookmarkStart w:id="65" w:name="equipo-base-del-proyecto-1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5"/>
    <w:bookmarkStart w:id="69" w:name="plan-de-trabajo-1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pry2arqref2.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69"/>
    <w:bookmarkStart w:id="70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0"/>
    <w:bookmarkStart w:id="71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1"/>
    <w:bookmarkEnd w:id="72"/>
    <w:bookmarkStart w:id="8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3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3"/>
    <w:bookmarkStart w:id="74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4"/>
    <w:bookmarkStart w:id="75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5"/>
    <w:bookmarkStart w:id="76" w:name="plazo-de-ejecución-4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76"/>
    <w:bookmarkStart w:id="77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7"/>
    <w:bookmarkStart w:id="78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78"/>
    <w:bookmarkStart w:id="79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79"/>
    <w:bookmarkStart w:id="80" w:name="equipo-base-del-proyecto-2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0"/>
    <w:bookmarkStart w:id="84" w:name="plan-de-trabajo-2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pry3estructuracio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84"/>
    <w:bookmarkStart w:id="85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5"/>
    <w:bookmarkStart w:id="86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86"/>
    <w:bookmarkEnd w:id="87"/>
    <w:bookmarkEnd w:id="88"/>
    <w:bookmarkStart w:id="92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requeriras por los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ias"/>
    <w:p>
      <w:pPr>
        <w:pStyle w:val="Ttulo2"/>
      </w:pPr>
      <w:r>
        <w:t xml:space="preserve">Referencias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51" Target="media/rId51.jpg" /><Relationship Type="http://schemas.openxmlformats.org/officeDocument/2006/relationships/image" Id="rId66" Target="media/rId66.jpg" /><Relationship Type="http://schemas.openxmlformats.org/officeDocument/2006/relationships/image" Id="rId81" Target="media/rId81.jpg" /><Relationship Type="http://schemas.openxmlformats.org/officeDocument/2006/relationships/image" Id="rId39" Target="media/rId39.jpg" /><Relationship Type="http://schemas.openxmlformats.org/officeDocument/2006/relationships/image" Id="rId34" Target="media/rId34.png" /><Relationship Type="http://schemas.openxmlformats.org/officeDocument/2006/relationships/image" Id="rId89" Target="media/rId89.png" /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233aae96209e85e564df1ec6072d63faf8f357b0" TargetMode="External" /><Relationship Type="http://schemas.openxmlformats.org/officeDocument/2006/relationships/hyperlink" Id="rId20" Target="https://hwong23.github.io/e-service/v/233aae96209e85e564df1ec6072d63faf8f357b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233aae96209e85e564df1ec6072d63faf8f357b0" TargetMode="External" /><Relationship Type="http://schemas.openxmlformats.org/officeDocument/2006/relationships/hyperlink" Id="rId20" Target="https://hwong23.github.io/e-service/v/233aae96209e85e564df1ec6072d63faf8f357b0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2023-04-03T19:18:06Z</dcterms:created>
  <dcterms:modified xsi:type="dcterms:W3CDTF">2023-04-03T19:18:06Z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2023-04-03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