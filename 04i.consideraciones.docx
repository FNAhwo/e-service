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repositorio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2023-04-20T16:49:39Z</dcterms:created>
  <dcterms:modified xsi:type="dcterms:W3CDTF">2023-04-20T16:49:39Z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