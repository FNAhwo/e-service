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40.png" ContentType="image/png"/>
  <Override PartName="/word/media/rId37.png" ContentType="image/png"/>
  <Override PartName="/word/media/rId51.png" ContentType="image/png"/>
  <Override PartName="/word/media/rId4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Diagnóstico</w:t>
      </w:r>
      <w:r>
        <w:t xml:space="preserve"> </w:t>
      </w:r>
      <w:r>
        <w:t xml:space="preserve">SOA</w:t>
      </w:r>
      <w:r>
        <w:t xml:space="preserve"> </w:t>
      </w:r>
      <w:r>
        <w:t xml:space="preserve">Actual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hwong23/e-service@721c610</w:t>
        </w:r>
      </w:hyperlink>
      <w:r>
        <w:t xml:space="preserve"> </w:t>
      </w:r>
      <w:r>
        <w:t xml:space="preserve">on March 28, 2023.</w:t>
      </w:r>
      <w:r>
        <w:t xml:space="preserve"> </w:t>
      </w:r>
    </w:p>
    <w:bookmarkStart w:id="28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</w:p>
    <w:bookmarkEnd w:id="27"/>
    <w:bookmarkEnd w:id="28"/>
    <w:bookmarkStart w:id="30" w:name="abstract"/>
    <w:p>
      <w:pPr>
        <w:pStyle w:val="Ttulo2"/>
      </w:pPr>
      <w:r>
        <w:t xml:space="preserve">Abstract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721c610 del 28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30"/>
    <w:bookmarkStart w:id="35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hojaruta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5"/>
    <w:bookmarkStart w:id="36" w:name="asunto"/>
    <w:p>
      <w:pPr>
        <w:pStyle w:val="Ttulo2"/>
      </w:pPr>
      <w:r>
        <w:t xml:space="preserve">Asunto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de:</w:t>
      </w:r>
    </w:p>
    <w:p>
      <w:pPr>
        <w:pStyle w:val="SourceCode"/>
      </w:pPr>
      <w:r>
        <w:rPr>
          <w:rStyle w:val="VerbatimChar"/>
        </w:rPr>
        <w:t xml:space="preserve">• Flexibilidad y tiempo de mercado (OBJ3)</w:t>
      </w:r>
      <w:r>
        <w:br/>
      </w:r>
      <w:r>
        <w:rPr>
          <w:rStyle w:val="VerbatimChar"/>
        </w:rPr>
        <w:t xml:space="preserve">• Fortaleza SOA de las aplicaciones (OBJ2)</w:t>
      </w:r>
      <w:r>
        <w:br/>
      </w:r>
      <w:r>
        <w:rPr>
          <w:rStyle w:val="VerbatimChar"/>
        </w:rPr>
        <w:t xml:space="preserve">• 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  <w:r>
        <w:t xml:space="preserve"> </w:t>
      </w:r>
      <w:r>
        <w:t xml:space="preserve">• OP1. Instaurar la figura de gobierno SOA, capacidad, proceso y recursos</w:t>
      </w:r>
      <w:r>
        <w:t xml:space="preserve"> </w:t>
      </w:r>
      <w:r>
        <w:t xml:space="preserve">• OP2. Mejorar proceso de diseño, construcción y DevOps de soluciones SOA</w:t>
      </w:r>
      <w:r>
        <w:t xml:space="preserve"> </w:t>
      </w:r>
      <w:r>
        <w:t xml:space="preserve">• OP3. Mejorar la oferta de servicios analíticos en segmento FNA</w:t>
      </w:r>
      <w:r>
        <w:t xml:space="preserve"> </w:t>
      </w:r>
      <w:r>
        <w:t xml:space="preserve">• OP4. Aumentar el nivel de utilización de la Tecnología SOA del FNA</w:t>
      </w:r>
      <w:r>
        <w:t xml:space="preserve"> </w:t>
      </w:r>
      <w:r>
        <w:t xml:space="preserve">• OP5. Desarrollo de Servicios FNA guiada por la arquitectura de referencia 2.0</w:t>
      </w:r>
      <w:r>
        <w:t xml:space="preserve"> </w:t>
      </w:r>
      <w:r>
        <w:t xml:space="preserve">• OP6. Gestión de la Tecnología (gobierno) orientada por arquitectura 2.0</w:t>
      </w:r>
      <w:r>
        <w:t xml:space="preserve"> </w:t>
      </w:r>
      <w:r>
        <w:t xml:space="preserve">• OP7. Articulación y fortalecimiento del equipo de arquitectura del FNA junto a proveedores</w:t>
      </w:r>
      <w:r>
        <w:t xml:space="preserve"> </w:t>
      </w:r>
      <w:r>
        <w:t xml:space="preserve">• OP8. Monitoreo de los índices de eficacia de los servicios FNA</w:t>
      </w:r>
    </w:p>
    <w:p>
      <w:pPr>
        <w:pStyle w:val="Textoindependiente"/>
      </w:pPr>
    </w:p>
    <w:bookmarkEnd w:id="36"/>
    <w:bookmarkStart w:id="43" w:name="alcance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• CAP1. Capacidad de gestión de tecnología</w:t>
      </w:r>
      <w:r>
        <w:t xml:space="preserve"> </w:t>
      </w:r>
      <w:r>
        <w:t xml:space="preserve">•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vistaevoluc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vistaevolarquitectura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43"/>
    <w:bookmarkStart w:id="47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s/vistaitemsarq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47"/>
    <w:bookmarkStart w:id="50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48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8"/>
    <w:bookmarkStart w:id="49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49"/>
    <w:bookmarkEnd w:id="50"/>
    <w:bookmarkStart w:id="5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vistaimplementacion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54"/>
    <w:bookmarkStart w:id="55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  <w:r>
        <w:t xml:space="preserve"> </w:t>
      </w:r>
      <w:r>
        <w:t xml:space="preserve">* Detalle de los ítems de arquitectura impactados por el proyecto</w:t>
      </w:r>
      <w:r>
        <w:t xml:space="preserve"> </w:t>
      </w:r>
      <w:r>
        <w:t xml:space="preserve">* Detalle de los recursos, herramientas, roles, responsabilidades y participanes</w:t>
      </w:r>
    </w:p>
    <w:p>
      <w:pPr>
        <w:pStyle w:val="Textoindependiente"/>
      </w:pPr>
      <w:r>
        <w:t xml:space="preserve">Fase 1</w:t>
      </w:r>
      <w:r>
        <w:t xml:space="preserve"> </w:t>
      </w:r>
      <w:r>
        <w:t xml:space="preserve">* Procesos de mejoramiento de diseño y vigilancia de riesgos técnicos</w:t>
      </w:r>
      <w:r>
        <w:t xml:space="preserve"> </w:t>
      </w:r>
      <w:r>
        <w:t xml:space="preserve">* Modelos actualizados de los ítems de arquitectura impactados por el proyecto</w:t>
      </w:r>
    </w:p>
    <w:p>
      <w:pPr>
        <w:pStyle w:val="Textoindependiente"/>
      </w:pPr>
      <w:r>
        <w:t xml:space="preserve">Fase 2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3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4</w:t>
      </w:r>
      <w:r>
        <w:t xml:space="preserve"> </w:t>
      </w:r>
      <w:r>
        <w:t xml:space="preserve">* Métricas de desempeño gobierno e implementación SOA</w:t>
      </w:r>
      <w:r>
        <w:t xml:space="preserve"> </w:t>
      </w:r>
      <w:r>
        <w:t xml:space="preserve">* Modelos actualizados de los ítems de arquitectura impactados por el proyecto</w:t>
      </w:r>
    </w:p>
    <w:bookmarkEnd w:id="55"/>
    <w:bookmarkStart w:id="56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56"/>
    <w:bookmarkStart w:id="57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57"/>
    <w:bookmarkStart w:id="58" w:name="asunto-1"/>
    <w:p>
      <w:pPr>
        <w:pStyle w:val="Ttulo2"/>
      </w:pPr>
      <w:r>
        <w:t xml:space="preserve">Asunto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2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2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2"/>
        </w:numPr>
        <w:pStyle w:val="Compact"/>
      </w:pPr>
      <w:r>
        <w:t xml:space="preserve">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3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3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3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3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3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3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3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3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58"/>
    <w:bookmarkStart w:id="63" w:name="alcance-1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* CAP1. Capacidad de gestión de tecnología</w:t>
      </w:r>
      <w:r>
        <w:t xml:space="preserve"> </w:t>
      </w:r>
      <w:r>
        <w:t xml:space="preserve">*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s/vistaevolucion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vistaevolarquitectur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63"/>
    <w:bookmarkStart w:id="66" w:name="componentes-modificados-1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vistaitemsarq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66"/>
    <w:bookmarkStart w:id="69" w:name="equipo-base-del-proyecto-1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67" w:name="X0f7473fc6d14eb3817a03cf5042bc3bf129f0e2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7"/>
    <w:bookmarkStart w:id="68" w:name="Xd54f5c374c4ea345ad6b1cc453c1fa09c51123c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68"/>
    <w:bookmarkEnd w:id="69"/>
    <w:bookmarkStart w:id="72" w:name="plan-de-trabajo-1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vistaimplementacion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72"/>
    <w:bookmarkStart w:id="73" w:name="entregables-1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  <w:r>
        <w:t xml:space="preserve"> </w:t>
      </w:r>
      <w:r>
        <w:t xml:space="preserve">* Detalle de los ítems de arquitectura impactados por el proyecto</w:t>
      </w:r>
      <w:r>
        <w:t xml:space="preserve"> </w:t>
      </w:r>
      <w:r>
        <w:t xml:space="preserve">* Detalle de los recursos, herramientas, roles, responsabilidades y participanes</w:t>
      </w:r>
    </w:p>
    <w:p>
      <w:pPr>
        <w:pStyle w:val="Textoindependiente"/>
      </w:pPr>
      <w:r>
        <w:t xml:space="preserve">Fase 1</w:t>
      </w:r>
      <w:r>
        <w:t xml:space="preserve"> </w:t>
      </w:r>
      <w:r>
        <w:t xml:space="preserve">* Procesos de mejoramiento de diseño y vigilancia de riesgos técnicos</w:t>
      </w:r>
      <w:r>
        <w:t xml:space="preserve"> </w:t>
      </w:r>
      <w:r>
        <w:t xml:space="preserve">* Modelos actualizados de los ítems de arquitectura impactados por el proyecto</w:t>
      </w:r>
    </w:p>
    <w:p>
      <w:pPr>
        <w:pStyle w:val="Textoindependiente"/>
      </w:pPr>
      <w:r>
        <w:t xml:space="preserve">Fase 2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3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4</w:t>
      </w:r>
      <w:r>
        <w:t xml:space="preserve"> </w:t>
      </w:r>
      <w:r>
        <w:t xml:space="preserve">* Métricas de desempeño gobierno e implementación SOA</w:t>
      </w:r>
      <w:r>
        <w:t xml:space="preserve"> </w:t>
      </w:r>
      <w:r>
        <w:t xml:space="preserve">* Modelos actualizados de los ítems de arquitectura impactados por el proyecto</w:t>
      </w:r>
    </w:p>
    <w:bookmarkEnd w:id="73"/>
    <w:bookmarkStart w:id="74" w:name="costo-beneficio-aproximado-1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74"/>
    <w:bookmarkStart w:id="75" w:name="consideraciones-1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75"/>
    <w:bookmarkStart w:id="77" w:name="references"/>
    <w:p>
      <w:pPr>
        <w:pStyle w:val="Ttulo2"/>
      </w:pPr>
      <w:r>
        <w:t xml:space="preserve">References</w:t>
      </w:r>
    </w:p>
    <w:bookmarkStart w:id="76" w:name="refs"/>
    <w:bookmarkEnd w:id="76"/>
    <w:bookmarkEnd w:id="7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51" Target="media/rId51.png" /><Relationship Type="http://schemas.openxmlformats.org/officeDocument/2006/relationships/image" Id="rId44" Target="media/rId44.png" /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721c610a221f52441540eb7afe640de1567e3db1" TargetMode="External" /><Relationship Type="http://schemas.openxmlformats.org/officeDocument/2006/relationships/hyperlink" Id="rId20" Target="https://hwong23.github.io/e-service/v/721c610a221f52441540eb7afe640de1567e3db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721c610a221f52441540eb7afe640de1567e3db1" TargetMode="External" /><Relationship Type="http://schemas.openxmlformats.org/officeDocument/2006/relationships/hyperlink" Id="rId20" Target="https://hwong23.github.io/e-service/v/721c610a221f52441540eb7afe640de1567e3db1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SOA Actual FNA</dc:title>
  <dc:creator/>
  <dc:language>en-US</dc:language>
  <cp:keywords>SOA, madurez, gobierno</cp:keywords>
  <dcterms:created xsi:type="dcterms:W3CDTF">2023-03-28T22:37:29Z</dcterms:created>
  <dcterms:modified xsi:type="dcterms:W3CDTF">2023-03-28T22:37:29Z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2023-03-28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