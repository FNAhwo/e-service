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bcae97ae522a3da2a567757eb9e973e9c8ff276"/>
    <w:p>
      <w:pPr>
        <w:pStyle w:val="Ttulo3"/>
      </w:pPr>
      <w:r>
        <w:t xml:space="preserve">PRY03.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de los proyectos de la hoja de ruta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0"/>
          <w:numId w:val="1002"/>
        </w:numPr>
        <w:pStyle w:val="Compact"/>
      </w:pPr>
      <w:r>
        <w:t xml:space="preserve">PR21. Aprobación de inicio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PR23. Listados de recursos, roles y personas requeriras por los los proyectos de la hoja de ruta E-Service</w:t>
      </w:r>
    </w:p>
    <w:p>
      <w:pPr>
        <w:numPr>
          <w:ilvl w:val="0"/>
          <w:numId w:val="1002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2023-04-03T19:22:01Z</dcterms:created>
  <dcterms:modified xsi:type="dcterms:W3CDTF">2023-04-03T19:22:01Z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