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los cambios en ítems adicionales al incremente 1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2023-09-08T19:04:22Z</dcterms:created>
  <dcterms:modified xsi:type="dcterms:W3CDTF">2023-09-08T19:04:22Z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