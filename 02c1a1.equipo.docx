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equipo-base-del-proyecto"/>
    <w:p>
      <w:pPr>
        <w:pStyle w:val="Ttulo4"/>
      </w:pPr>
      <w:r>
        <w:t xml:space="preserve">Equipo Base del Proyecto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329"/>
        <w:gridCol w:w="2323"/>
        <w:gridCol w:w="1267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Dedicación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Director / Gerente proyecto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Calidad del proyecto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 o 50%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Nota: este recurso puede ser individual, o común entre ambos proyectos del alcance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Especialista SOA 1, o Arquitectura empresarial (Stefanini/MEGA)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Referente para montaje de gobierno SOA, modelamiento procesos,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Nota: considerar un perfil parcial de apoyo al especialista SOA, experiencia en herr. MEGA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Especialista construcción software, servicios y componentes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Referente para diseño de servicios y software, modelamiento procesos,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Personal del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Recepción y ejecución de gobierno SOA, modelamiento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Especialista SOA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Especialista(s) construcción software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(*) La dedicación y horas de participación de los recursos internos la dispone el FNA.</w:t>
      </w:r>
    </w:p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2023-04-03T19:42:29Z</dcterms:created>
  <dcterms:modified xsi:type="dcterms:W3CDTF">2023-04-03T19:42:29Z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