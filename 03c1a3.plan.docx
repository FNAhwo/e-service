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1 (PRY01) está organizado en 4 fases. La fase de Levantamiento (LVT) presentada abajo en la imagen determina en detalle los elementos de gobierno y de la arquitectura que se evolucionarán en los dos incrementos planteados en los proyectos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99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2023-05-29T14:11:51Z</dcterms:created>
  <dcterms:modified xsi:type="dcterms:W3CDTF">2023-05-29T14:11:51Z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