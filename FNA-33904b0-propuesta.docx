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hwong23/e-service@33904b0</w:t>
        </w:r>
      </w:hyperlink>
      <w:r>
        <w:t xml:space="preserve"> </w:t>
      </w:r>
      <w:r>
        <w:t xml:space="preserve">del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33904b0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33904b01b0aa511bac778a988d1bba73857b1936" TargetMode="External" /><Relationship Type="http://schemas.openxmlformats.org/officeDocument/2006/relationships/hyperlink" Id="rId20" Target="https://hwong23.github.io/e-service/v/33904b01b0aa511bac778a988d1bba73857b193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33904b01b0aa511bac778a988d1bba73857b1936" TargetMode="External" /><Relationship Type="http://schemas.openxmlformats.org/officeDocument/2006/relationships/hyperlink" Id="rId20" Target="https://hwong23.github.io/e-service/v/33904b01b0aa511bac778a988d1bba73857b1936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2023-04-03T19:47:01Z</dcterms:created>
  <dcterms:modified xsi:type="dcterms:W3CDTF">2023-04-03T19:47:01Z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