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56.jpg" ContentType="image/jpeg"/>
  <Override PartName="/word/media/rId72.jpg" ContentType="image/jpeg"/>
  <Override PartName="/word/media/rId85.jpg" ContentType="image/jpeg"/>
  <Override PartName="/word/media/rId42.jpg" ContentType="image/jpeg"/>
  <Override PartName="/word/media/rId37.png" ContentType="image/png"/>
  <Override PartName="/word/media/rId8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hwong23/e-service@5f1e180</w:t>
        </w:r>
      </w:hyperlink>
      <w:r>
        <w:t xml:space="preserve"> </w:t>
      </w:r>
      <w:r>
        <w:t xml:space="preserve">on March 31, 2023.</w:t>
      </w:r>
      <w:r>
        <w:t xml:space="preserve"> </w:t>
      </w:r>
    </w:p>
    <w:bookmarkStart w:id="28" w:name="authors"/>
    <w:p>
      <w:pPr>
        <w:pStyle w:val="Ttulo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Eddie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e_ehernandez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Datos,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Federico Suárez,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e_fsuarez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Infraestructura,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Darío Correal,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e_dcorreal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TI, Stefanini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</w:p>
    <w:bookmarkEnd w:id="27"/>
    <w:bookmarkEnd w:id="28"/>
    <w:bookmarkStart w:id="30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5f1e180 del 31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30"/>
    <w:bookmarkStart w:id="35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hojaruta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5"/>
    <w:bookmarkStart w:id="36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6"/>
    <w:bookmarkStart w:id="40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vistaevolucio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40"/>
    <w:bookmarkStart w:id="71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6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6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6"/>
        </w:numPr>
        <w:pStyle w:val="Compact"/>
      </w:pPr>
      <w:r>
        <w:t xml:space="preserve">Independencia de proveedor (OBJ1)</w:t>
      </w:r>
    </w:p>
    <w:p>
      <w:pPr>
        <w:pStyle w:val="FirstParagraph"/>
      </w:pPr>
      <w:r>
        <w:t xml:space="preserve">La evolución de la arquitectura del FNA impactada mediante este alcance está organizada en dos incrementos.</w:t>
      </w:r>
    </w:p>
    <w:bookmarkStart w:id="41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41"/>
    <w:bookmarkStart w:id="45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s/vistaevolarquitectura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bookmarkEnd w:id="45"/>
    <w:bookmarkStart w:id="49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6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46"/>
    <w:bookmarkStart w:id="47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7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7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7"/>
        </w:numPr>
        <w:pStyle w:val="Compact"/>
      </w:pPr>
      <w:r>
        <w:t xml:space="preserve">Medir las decisiones de arquitectura y del proceso de desarrollo de las soluciones SOA</w:t>
      </w:r>
    </w:p>
    <w:bookmarkEnd w:id="47"/>
    <w:bookmarkStart w:id="48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8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8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8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8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8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PR07. Métricas de efectividad del gobierno</w:t>
      </w:r>
    </w:p>
    <w:bookmarkEnd w:id="48"/>
    <w:bookmarkEnd w:id="49"/>
    <w:bookmarkStart w:id="53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Start w:id="50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50"/>
    <w:bookmarkStart w:id="5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51"/>
    <w:bookmarkStart w:id="52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52"/>
    <w:bookmarkEnd w:id="53"/>
    <w:bookmarkStart w:id="54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54"/>
    <w:bookmarkStart w:id="61" w:name="plan-de-trabajo"/>
    <w:p>
      <w:pPr>
        <w:pStyle w:val="Ttulo3"/>
      </w:pPr>
      <w:r>
        <w:t xml:space="preserve">Plan de Trabajo</w:t>
      </w:r>
    </w:p>
    <w:bookmarkStart w:id="55" w:name="plazo-de-ejecución-1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meses.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bookmarkEnd w:id="55"/>
    <w:bookmarkStart w:id="59" w:name="organización-de-trabajo"/>
    <w:p>
      <w:pPr>
        <w:pStyle w:val="Ttulo4"/>
      </w:pPr>
      <w:r>
        <w:t xml:space="preserve">Organización de trabajo</w:t>
      </w:r>
    </w:p>
    <w:p>
      <w:pPr>
        <w:pStyle w:val="FirstParagraph"/>
      </w:pPr>
      <w:r>
        <w:t xml:space="preserve">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ry1gobierno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59"/>
    <w:bookmarkStart w:id="60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60"/>
    <w:bookmarkEnd w:id="61"/>
    <w:bookmarkStart w:id="65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62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62"/>
    <w:bookmarkStart w:id="63" w:name="actividades-1"/>
    <w:p>
      <w:pPr>
        <w:pStyle w:val="Ttulo4"/>
      </w:pPr>
      <w:r>
        <w:t xml:space="preserve">Actividades</w:t>
      </w:r>
    </w:p>
    <w:p>
      <w:pPr>
        <w:numPr>
          <w:ilvl w:val="0"/>
          <w:numId w:val="1012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2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12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12"/>
        </w:numPr>
        <w:pStyle w:val="Compact"/>
      </w:pPr>
      <w:r>
        <w:t xml:space="preserve">Documentación técnica en el depósito de arquitectura institucional​</w:t>
      </w:r>
    </w:p>
    <w:bookmarkEnd w:id="63"/>
    <w:bookmarkStart w:id="64" w:name="entregables-1"/>
    <w:p>
      <w:pPr>
        <w:pStyle w:val="Ttulo4"/>
      </w:pPr>
      <w:r>
        <w:t xml:space="preserve">Entregables</w:t>
      </w:r>
    </w:p>
    <w:p>
      <w:pPr>
        <w:numPr>
          <w:ilvl w:val="0"/>
          <w:numId w:val="101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13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13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13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13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13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13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13"/>
        </w:numPr>
        <w:pStyle w:val="Compact"/>
      </w:pPr>
      <w:r>
        <w:t xml:space="preserve">PR17. Ítems de arquitectura incrementados en ejecución</w:t>
      </w:r>
    </w:p>
    <w:bookmarkEnd w:id="64"/>
    <w:bookmarkEnd w:id="65"/>
    <w:bookmarkStart w:id="69" w:name="plazo-de-ejecución-2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Start w:id="66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4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4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4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4"/>
        </w:numPr>
        <w:pStyle w:val="Compact"/>
      </w:pPr>
      <w:r>
        <w:t xml:space="preserve">Visión global de soluciones de TI vs. requisitos del negocio​</w:t>
      </w:r>
    </w:p>
    <w:bookmarkEnd w:id="66"/>
    <w:bookmarkStart w:id="67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5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5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5"/>
        </w:numPr>
        <w:pStyle w:val="Compact"/>
      </w:pPr>
      <w:r>
        <w:t xml:space="preserve">Consultores y equipo de apoyo​</w:t>
      </w:r>
    </w:p>
    <w:bookmarkEnd w:id="67"/>
    <w:bookmarkStart w:id="68" w:name="consideraciones-1"/>
    <w:p>
      <w:pPr>
        <w:pStyle w:val="Ttulo4"/>
      </w:pPr>
      <w:r>
        <w:t xml:space="preserve">Consideraciones</w:t>
      </w:r>
    </w:p>
    <w:p>
      <w:pPr>
        <w:numPr>
          <w:ilvl w:val="0"/>
          <w:numId w:val="1016"/>
        </w:numPr>
        <w:pStyle w:val="Compact"/>
      </w:pPr>
      <w:r>
        <w:t xml:space="preserve">Depósito´de Arquitectura</w:t>
      </w:r>
    </w:p>
    <w:p>
      <w:pPr>
        <w:numPr>
          <w:ilvl w:val="0"/>
          <w:numId w:val="1016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8"/>
    <w:bookmarkEnd w:id="69"/>
    <w:bookmarkStart w:id="70" w:name="equipo-base-del-proyecto-1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70"/>
    <w:bookmarkEnd w:id="71"/>
    <w:bookmarkStart w:id="84" w:name="plan-de-trabajo-1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5 meses, iniciado a partir del mes de abril del 2023. Equivalente en horas a</w:t>
      </w:r>
    </w:p>
    <w:p>
      <w:pPr>
        <w:pStyle w:val="Textodebloque"/>
      </w:pPr>
      <w:r>
        <w:t xml:space="preserve">180 hrs/mes * 5 meses = 910 hrs / hombre proyecto.</w:t>
      </w:r>
    </w:p>
    <w:p>
      <w:pPr>
        <w:pStyle w:val="FirstParagraph"/>
      </w:pPr>
    </w:p>
    <w:p>
      <w:pPr>
        <w:pStyle w:val="Textoindependiente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mages/pry2arqref2.0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p>
      <w:pPr>
        <w:pStyle w:val="Textoindependiente"/>
      </w:pPr>
    </w:p>
    <w:bookmarkStart w:id="78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75" w:name="objetivo-2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75"/>
    <w:bookmarkStart w:id="76" w:name="actividades-2"/>
    <w:p>
      <w:pPr>
        <w:pStyle w:val="Ttulo4"/>
      </w:pPr>
      <w:r>
        <w:t xml:space="preserve">Actividades</w:t>
      </w:r>
    </w:p>
    <w:p>
      <w:pPr>
        <w:numPr>
          <w:ilvl w:val="0"/>
          <w:numId w:val="1017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17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17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17"/>
        </w:numPr>
        <w:pStyle w:val="Compact"/>
      </w:pPr>
      <w:r>
        <w:t xml:space="preserve">Aprobación de inicio de de los proyectos de la hoja de ruta</w:t>
      </w:r>
    </w:p>
    <w:bookmarkEnd w:id="76"/>
    <w:bookmarkStart w:id="77" w:name="entregables-2"/>
    <w:p>
      <w:pPr>
        <w:pStyle w:val="Ttulo4"/>
      </w:pPr>
      <w:r>
        <w:t xml:space="preserve">Entregables</w:t>
      </w:r>
    </w:p>
    <w:p>
      <w:pPr>
        <w:numPr>
          <w:ilvl w:val="0"/>
          <w:numId w:val="1018"/>
        </w:numPr>
        <w:pStyle w:val="Compact"/>
      </w:pPr>
      <w:r>
        <w:t xml:space="preserve">PR01. Documentación de estructuración y gestión de proyectos hoja de ruta E-Service por implementar</w:t>
      </w:r>
    </w:p>
    <w:p>
      <w:pPr>
        <w:numPr>
          <w:ilvl w:val="0"/>
          <w:numId w:val="1018"/>
        </w:numPr>
        <w:pStyle w:val="Compact"/>
      </w:pPr>
      <w:r>
        <w:t xml:space="preserve">PR02. Aprobación de inicio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PR03. Plan de trabajo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PR04. Listados de recursos, roles y personas requeriras por los los proyectos de la hoja de ruta E-Service</w:t>
      </w:r>
    </w:p>
    <w:bookmarkEnd w:id="77"/>
    <w:bookmarkEnd w:id="78"/>
    <w:bookmarkStart w:id="82" w:name="plazo-de-ejecución-3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Start w:id="79" w:name="impacto-beneficio-2"/>
    <w:p>
      <w:pPr>
        <w:pStyle w:val="Ttulo4"/>
      </w:pPr>
      <w:r>
        <w:t xml:space="preserve">Impacto / Beneficio</w:t>
      </w:r>
    </w:p>
    <w:p>
      <w:pPr>
        <w:numPr>
          <w:ilvl w:val="0"/>
          <w:numId w:val="1019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79"/>
    <w:bookmarkStart w:id="80" w:name="actores-2"/>
    <w:p>
      <w:pPr>
        <w:pStyle w:val="Ttulo4"/>
      </w:pPr>
      <w:r>
        <w:t xml:space="preserve">Actores</w:t>
      </w:r>
    </w:p>
    <w:p>
      <w:pPr>
        <w:numPr>
          <w:ilvl w:val="0"/>
          <w:numId w:val="1020"/>
        </w:numPr>
        <w:pStyle w:val="Compact"/>
      </w:pPr>
      <w:r>
        <w:t xml:space="preserve">Comité de gobierno del FNA</w:t>
      </w:r>
    </w:p>
    <w:p>
      <w:pPr>
        <w:numPr>
          <w:ilvl w:val="0"/>
          <w:numId w:val="1020"/>
        </w:numPr>
        <w:pStyle w:val="Compact"/>
      </w:pPr>
      <w:r>
        <w:t xml:space="preserve">Oficina de arquitectura FNA</w:t>
      </w:r>
    </w:p>
    <w:p>
      <w:pPr>
        <w:numPr>
          <w:ilvl w:val="0"/>
          <w:numId w:val="1020"/>
        </w:numPr>
        <w:pStyle w:val="Compact"/>
      </w:pPr>
      <w:r>
        <w:t xml:space="preserve">Personal FNA asociado por proyecto (infraestructura, Crédito, Datos, etc.)</w:t>
      </w:r>
    </w:p>
    <w:bookmarkEnd w:id="80"/>
    <w:bookmarkStart w:id="81" w:name="consideraciones-2"/>
    <w:p>
      <w:pPr>
        <w:pStyle w:val="Ttulo4"/>
      </w:pPr>
      <w:r>
        <w:t xml:space="preserve">Consideraciones</w:t>
      </w:r>
    </w:p>
    <w:p>
      <w:pPr>
        <w:numPr>
          <w:ilvl w:val="0"/>
          <w:numId w:val="102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21"/>
        </w:numPr>
        <w:pStyle w:val="Compact"/>
      </w:pPr>
      <w:r>
        <w:t xml:space="preserve">Depósito documental</w:t>
      </w:r>
    </w:p>
    <w:p>
      <w:pPr>
        <w:numPr>
          <w:ilvl w:val="0"/>
          <w:numId w:val="102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81"/>
    <w:bookmarkEnd w:id="82"/>
    <w:bookmarkStart w:id="83" w:name="equipo-base-del-proyecto-2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83"/>
    <w:bookmarkEnd w:id="84"/>
    <w:bookmarkStart w:id="88" w:name="plan-de-trabajo-2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4 meses, iniciado a partir del mes de abril del 2023. Equivalente en horas a</w:t>
      </w:r>
    </w:p>
    <w:p>
      <w:pPr>
        <w:pStyle w:val="Textodebloque"/>
      </w:pPr>
      <w:r>
        <w:t xml:space="preserve">180 hrs/mes * 4 meses = 720 hrs / hombre proyecto.</w:t>
      </w:r>
    </w:p>
    <w:p>
      <w:pPr>
        <w:pStyle w:val="FirstParagraph"/>
      </w:pPr>
    </w:p>
    <w:p>
      <w:pPr>
        <w:pStyle w:val="Textoindependiente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images/pry3estructuracion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</w:p>
    <w:bookmarkEnd w:id="88"/>
    <w:bookmarkStart w:id="92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s/vistaitemsarq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92"/>
    <w:bookmarkStart w:id="93" w:name="entregables-3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22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22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23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23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24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24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25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25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26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26"/>
        </w:numPr>
        <w:pStyle w:val="Compact"/>
      </w:pPr>
      <w:r>
        <w:t xml:space="preserve">Modelos actualizados de los ítems de arquitectura impactados por el proyecto</w:t>
      </w:r>
    </w:p>
    <w:bookmarkEnd w:id="93"/>
    <w:bookmarkStart w:id="94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94"/>
    <w:bookmarkStart w:id="95" w:name="consideraciones-3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95"/>
    <w:bookmarkStart w:id="96" w:name="edt"/>
    <w:p>
      <w:pPr>
        <w:pStyle w:val="Ttulo2"/>
      </w:pPr>
      <w:r>
        <w:t xml:space="preserve">EDT</w:t>
      </w:r>
    </w:p>
    <w:bookmarkEnd w:id="96"/>
    <w:bookmarkStart w:id="98" w:name="references"/>
    <w:p>
      <w:pPr>
        <w:pStyle w:val="Ttulo2"/>
      </w:pPr>
      <w:r>
        <w:t xml:space="preserve">References</w:t>
      </w:r>
    </w:p>
    <w:bookmarkStart w:id="97" w:name="refs"/>
    <w:bookmarkEnd w:id="97"/>
    <w:bookmarkEnd w:id="9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56" Target="media/rId56.jpg" /><Relationship Type="http://schemas.openxmlformats.org/officeDocument/2006/relationships/image" Id="rId72" Target="media/rId72.jpg" /><Relationship Type="http://schemas.openxmlformats.org/officeDocument/2006/relationships/image" Id="rId85" Target="media/rId85.jpg" /><Relationship Type="http://schemas.openxmlformats.org/officeDocument/2006/relationships/image" Id="rId42" Target="media/rId42.jpg" /><Relationship Type="http://schemas.openxmlformats.org/officeDocument/2006/relationships/image" Id="rId37" Target="media/rId37.png" /><Relationship Type="http://schemas.openxmlformats.org/officeDocument/2006/relationships/image" Id="rId89" Target="media/rId89.png" /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5f1e180845b2a07584070afe64abbf3c5da75b50" TargetMode="External" /><Relationship Type="http://schemas.openxmlformats.org/officeDocument/2006/relationships/hyperlink" Id="rId20" Target="https://hwong23.github.io/e-service/v/5f1e180845b2a07584070afe64abbf3c5da75b5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5f1e180845b2a07584070afe64abbf3c5da75b50" TargetMode="External" /><Relationship Type="http://schemas.openxmlformats.org/officeDocument/2006/relationships/hyperlink" Id="rId20" Target="https://hwong23.github.io/e-service/v/5f1e180845b2a07584070afe64abbf3c5da75b50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</cp:keywords>
  <dcterms:created xsi:type="dcterms:W3CDTF">2023-03-31T16:40:51Z</dcterms:created>
  <dcterms:modified xsi:type="dcterms:W3CDTF">2023-03-31T16:40:51Z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2023-03-31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