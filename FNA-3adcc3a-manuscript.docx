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40.png" ContentType="image/png"/>
  <Override PartName="/word/media/rId37.png" ContentType="image/png"/>
  <Override PartName="/word/media/rId51.png" ContentType="image/png"/>
  <Override PartName="/word/media/rId4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hwong23/e-service@3adcc3a</w:t>
        </w:r>
      </w:hyperlink>
      <w:r>
        <w:t xml:space="preserve"> </w:t>
      </w:r>
      <w:r>
        <w:t xml:space="preserve">on March 28,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3adcc3a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  <w:r>
        <w:t xml:space="preserve"> </w:t>
      </w: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* CAP1. Capacidad de gestión de tecnología</w:t>
      </w:r>
      <w:r>
        <w:t xml:space="preserve"> </w:t>
      </w:r>
      <w:r>
        <w:t xml:space="preserve">*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vistaevolarquitectur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43"/>
    <w:bookmarkStart w:id="4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s/vistaitemsarq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47"/>
    <w:bookmarkStart w:id="5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4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8"/>
    <w:bookmarkStart w:id="4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49"/>
    <w:bookmarkEnd w:id="50"/>
    <w:bookmarkStart w:id="5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vistaimplementacion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54"/>
    <w:bookmarkStart w:id="5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5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5"/>
        </w:numPr>
        <w:pStyle w:val="Compact"/>
      </w:pPr>
      <w:r>
        <w:t xml:space="preserve">Detalle de los recursos, herramientas, roles, responsabilidades y participanes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6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6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7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7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8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8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9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9"/>
        </w:numPr>
        <w:pStyle w:val="Compact"/>
      </w:pPr>
      <w:r>
        <w:t xml:space="preserve">Modelos actualizados de los ítems de arquitectura impactados por el proyecto</w:t>
      </w:r>
    </w:p>
    <w:bookmarkEnd w:id="55"/>
    <w:bookmarkStart w:id="5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56"/>
    <w:bookmarkStart w:id="5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57"/>
    <w:bookmarkStart w:id="58" w:name="edt"/>
    <w:p>
      <w:pPr>
        <w:pStyle w:val="Ttulo2"/>
      </w:pPr>
      <w:r>
        <w:t xml:space="preserve">EDT</w:t>
      </w:r>
    </w:p>
    <w:bookmarkEnd w:id="58"/>
    <w:bookmarkStart w:id="60" w:name="references"/>
    <w:p>
      <w:pPr>
        <w:pStyle w:val="Ttulo2"/>
      </w:pPr>
      <w:r>
        <w:t xml:space="preserve">References</w:t>
      </w:r>
    </w:p>
    <w:bookmarkStart w:id="59" w:name="refs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51" Target="media/rId51.png" /><Relationship Type="http://schemas.openxmlformats.org/officeDocument/2006/relationships/image" Id="rId44" Target="media/rId44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3adcc3ae39fab0fd1cb1385c1ce3d1b03a11e572" TargetMode="External" /><Relationship Type="http://schemas.openxmlformats.org/officeDocument/2006/relationships/hyperlink" Id="rId20" Target="https://hwong23.github.io/e-service/v/3adcc3ae39fab0fd1cb1385c1ce3d1b03a11e57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3adcc3ae39fab0fd1cb1385c1ce3d1b03a11e572" TargetMode="External" /><Relationship Type="http://schemas.openxmlformats.org/officeDocument/2006/relationships/hyperlink" Id="rId20" Target="https://hwong23.github.io/e-service/v/3adcc3ae39fab0fd1cb1385c1ce3d1b03a11e572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2023-03-28T23:05:00Z</dcterms:created>
  <dcterms:modified xsi:type="dcterms:W3CDTF">2023-03-28T23:05:00Z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