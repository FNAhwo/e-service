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quipo-base-del-proyecto"/>
    <w:p>
      <w:pPr>
        <w:pStyle w:val="Ttulo4"/>
      </w:pPr>
      <w:r>
        <w:t xml:space="preserve">Equipo Base del Proyecto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05"/>
        <w:gridCol w:w="4217"/>
        <w:gridCol w:w="2262"/>
        <w:gridCol w:w="123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Dedicación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principal Senior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Estructuración de proyectos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de proyectos auxiliar (Stefanini)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de solución (Stefanini)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Describir, diseñar, especificar y gestionar la visión técnica de la soluciones a las problmemáticas de cierre de brecha (proyectos) señaladas en la hoja de ruta E-Service.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Recepción y ejecución de diseños, requerimientos, e implementación, SOA, modelamiento requerimientos, procesos y servicios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Especialistas de aplicaciones pertenecientes al incremento de versión de la arquitectura FNA (ver Figura3. Aplicaciones de software del FNA involucrados en los incrementos de versión de la arquitectura de referencia)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 Líder funcional de aplicaciones pertenecientes al incremento de versión de la arquitectura FNA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(*) La dedicación y horas de participación de los recursos internos la dispone el FNA.</w:t>
      </w:r>
    </w:p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2023-06-15T17:14:29Z</dcterms:created>
  <dcterms:modified xsi:type="dcterms:W3CDTF">2023-06-15T17:14:29Z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