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20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2023-03-29T13:32:07Z</dcterms:created>
  <dcterms:modified xsi:type="dcterms:W3CDTF">2023-03-29T13:32:07Z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