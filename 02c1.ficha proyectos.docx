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Por consecuencia de estos los proyectos PRY01 y PRY02 de la hoja de ruta, en el período 2023, y del consiguiente incremento en las capacidades del FNA incluidas en este alcance, la arquitectura SOA del Fondo evolucionará a su vez en dos versiones nuevas, como sigue</w:t>
      </w:r>
    </w:p>
    <w:p>
      <w:pPr>
        <w:pStyle w:val="Figure"/>
      </w:pPr>
      <w:r>
        <w:drawing>
          <wp:inline>
            <wp:extent cx="5600700" cy="374032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arquitec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4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del las capacidades incrementadas.</w:t>
      </w:r>
    </w:p>
    <w:p>
      <w:pPr>
        <w:pStyle w:val="Textoindependiente"/>
      </w:pPr>
    </w:p>
    <w:bookmarkStart w:id="24" w:name="ficha-de-proyectos"/>
    <w:p>
      <w:pPr>
        <w:pStyle w:val="Ttulo2"/>
      </w:pPr>
      <w:r>
        <w:t xml:space="preserve">Ficha de proyectos</w:t>
      </w:r>
    </w:p>
    <w:p>
      <w:pPr>
        <w:numPr>
          <w:ilvl w:val="0"/>
          <w:numId w:val="1001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PRY03. Estructuración de proyectos posteriores de la hoja de ruta E-Service</w:t>
      </w: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2023-03-28T23:43:53Z</dcterms:created>
  <dcterms:modified xsi:type="dcterms:W3CDTF">2023-03-28T23:43:53Z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